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116A8" w14:textId="1158A076" w:rsidR="002D29DE" w:rsidRDefault="002D29DE" w:rsidP="009B02E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0C75FFF" wp14:editId="630E3DBD">
                <wp:simplePos x="0" y="0"/>
                <wp:positionH relativeFrom="margin">
                  <wp:posOffset>-484496</wp:posOffset>
                </wp:positionH>
                <wp:positionV relativeFrom="page">
                  <wp:posOffset>450376</wp:posOffset>
                </wp:positionV>
                <wp:extent cx="6883647" cy="70681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83647" cy="7068185"/>
                          <a:chOff x="55337" y="0"/>
                          <a:chExt cx="5505993" cy="5404485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55337" y="0"/>
                            <a:ext cx="5502698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71F73A6" w14:textId="14729E01" w:rsidR="002D29DE" w:rsidRPr="000C695D" w:rsidRDefault="002D732A" w:rsidP="002D29DE">
                              <w:pP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t>Deliverable 2.3</w:t>
                              </w:r>
                              <w:r w:rsidR="000C695D" w:rsidRPr="000C695D"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t xml:space="preserve"> – Use</w:t>
                              </w:r>
                              <w: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t>r Stories</w:t>
                              </w:r>
                              <w:r w:rsidR="00DA492A"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t xml:space="preserve"> (Marco Gerosa)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0C75FFF" id="Group 2" o:spid="_x0000_s1026" style="position:absolute;margin-left:-38.15pt;margin-top:35.45pt;width:542pt;height:556.55pt;z-index:-251651072;mso-height-percent:670;mso-position-horizontal-relative:margin;mso-position-vertical-relative:page;mso-height-percent:670;mso-width-relative:margin" coordorigin="553" coordsize="55059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">
                <o:lock v:ext="edit" aspectratio="t"/>
                <v:shape id="Freeform 10" o:spid="_x0000_s1027" style="position:absolute;left:553;width:55027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63618,5134261;5502698,4972126;5502698,4763667;5502698,0;0,0" o:connectangles="0,0,0,0,0,0,0" textboxrect="0,0,720,700"/>
                  <v:textbox inset="1in,86.4pt,86.4pt,86.4pt">
                    <w:txbxContent>
                      <w:p w14:paraId="671F73A6" w14:textId="14729E01" w:rsidR="002D29DE" w:rsidRPr="000C695D" w:rsidRDefault="002D732A" w:rsidP="002D29DE">
                        <w:pPr>
                          <w:rPr>
                            <w:color w:val="FFFFFF" w:themeColor="background1"/>
                            <w:sz w:val="68"/>
                            <w:szCs w:val="68"/>
                          </w:rPr>
                        </w:pPr>
                        <w:r>
                          <w:rPr>
                            <w:color w:val="FFFFFF" w:themeColor="background1"/>
                            <w:sz w:val="68"/>
                            <w:szCs w:val="68"/>
                          </w:rPr>
                          <w:t>Deliverable 2.3</w:t>
                        </w:r>
                        <w:r w:rsidR="000C695D" w:rsidRPr="000C695D">
                          <w:rPr>
                            <w:color w:val="FFFFFF" w:themeColor="background1"/>
                            <w:sz w:val="68"/>
                            <w:szCs w:val="68"/>
                          </w:rPr>
                          <w:t xml:space="preserve"> – Use</w:t>
                        </w:r>
                        <w:r>
                          <w:rPr>
                            <w:color w:val="FFFFFF" w:themeColor="background1"/>
                            <w:sz w:val="68"/>
                            <w:szCs w:val="68"/>
                          </w:rPr>
                          <w:t>r Stories</w:t>
                        </w:r>
                        <w:r w:rsidR="00DA492A">
                          <w:rPr>
                            <w:color w:val="FFFFFF" w:themeColor="background1"/>
                            <w:sz w:val="68"/>
                            <w:szCs w:val="68"/>
                          </w:rPr>
                          <w:t xml:space="preserve"> (Marco Gerosa)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k5wwAAANoAAAAPAAAAZHJzL2Rvd25yZXYueG1sRI9Bi8Iw&#10;FITvC/6H8ARva9pF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QjnZOcMAAADaAAAADwAA&#10;AAAAAAAAAAAAAAAHAgAAZHJzL2Rvd25yZXYueG1sUEsFBgAAAAADAAMAtwAAAPcCAAAAAA==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</w:p>
    <w:p w14:paraId="62DC1DB8" w14:textId="7A9C514B" w:rsidR="009B02ED" w:rsidRDefault="002D29DE" w:rsidP="009B02E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1EC60257" wp14:editId="10108831">
            <wp:simplePos x="0" y="0"/>
            <wp:positionH relativeFrom="margin">
              <wp:align>right</wp:align>
            </wp:positionH>
            <wp:positionV relativeFrom="paragraph">
              <wp:posOffset>6553200</wp:posOffset>
            </wp:positionV>
            <wp:extent cx="1108634" cy="13855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1108634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0D5E3" wp14:editId="15BA3C62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D48E" w14:textId="2DE7081C" w:rsidR="002D29DE" w:rsidRDefault="00757D9B" w:rsidP="002D29DE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62026376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Project group 2</w:t>
                                </w:r>
                              </w:sdtContent>
                            </w:sdt>
                            <w:r w:rsidR="002D29DE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2D29DE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189982338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CS386 Spring 2017</w:t>
                                </w:r>
                              </w:sdtContent>
                            </w:sdt>
                            <w:r w:rsidR="002D29DE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9" w:history="1">
                              <w:r w:rsidR="002D29DE" w:rsidRPr="0022614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GitHub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D5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ByqiCsgwIAAGQ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14:paraId="0E76D48E" w14:textId="2DE7081C" w:rsidR="002D29DE" w:rsidRDefault="00757D9B" w:rsidP="002D29DE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162026376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D29D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Project group 2</w:t>
                          </w:r>
                        </w:sdtContent>
                      </w:sdt>
                      <w:r w:rsidR="002D29DE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2D29DE"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-189982338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D29D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CS386 Spring 2017</w:t>
                          </w:r>
                        </w:sdtContent>
                      </w:sdt>
                      <w:r w:rsidR="002D29DE"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| </w:t>
                      </w:r>
                      <w:hyperlink r:id="rId10" w:history="1">
                        <w:r w:rsidR="002D29DE" w:rsidRPr="00226148">
                          <w:rPr>
                            <w:rStyle w:val="Hyperlink"/>
                            <w:sz w:val="18"/>
                            <w:szCs w:val="18"/>
                          </w:rPr>
                          <w:t>GitHub Link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B4A0E" wp14:editId="5A44B56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8689542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599220B" w14:textId="5F39C7DB" w:rsidR="002D29DE" w:rsidRDefault="000C695D" w:rsidP="002D29D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College toolkit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4892547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EBBCDD9" w14:textId="5A7642C7" w:rsidR="002D29DE" w:rsidRDefault="002D29DE" w:rsidP="002D29D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Jesus Garcia</w:t>
                                </w:r>
                              </w:p>
                            </w:sdtContent>
                          </w:sdt>
                          <w:p w14:paraId="25D4CD1C" w14:textId="77777777" w:rsidR="002D29DE" w:rsidRDefault="002D29DE" w:rsidP="002D29DE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Matthew Burns</w:t>
                            </w:r>
                          </w:p>
                          <w:p w14:paraId="6FCD6563" w14:textId="77777777" w:rsidR="002D29DE" w:rsidRDefault="002D29DE" w:rsidP="002D29DE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Vincent Mcivor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4A0E" id="Text Box 6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86895429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599220B" w14:textId="5F39C7DB" w:rsidR="002D29DE" w:rsidRDefault="000C695D" w:rsidP="002D29D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College toolkit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48925475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EBBCDD9" w14:textId="5A7642C7" w:rsidR="002D29DE" w:rsidRDefault="002D29DE" w:rsidP="002D29D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Jesus Garcia</w:t>
                          </w:r>
                        </w:p>
                      </w:sdtContent>
                    </w:sdt>
                    <w:p w14:paraId="25D4CD1C" w14:textId="77777777" w:rsidR="002D29DE" w:rsidRDefault="002D29DE" w:rsidP="002D29DE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Matthew Burns</w:t>
                      </w:r>
                    </w:p>
                    <w:p w14:paraId="6FCD6563" w14:textId="77777777" w:rsidR="002D29DE" w:rsidRDefault="002D29DE" w:rsidP="002D29DE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Vincent Mcivor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F3038" wp14:editId="50A7B154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A55E" w14:textId="55C23E5B" w:rsidR="002D29DE" w:rsidRDefault="00757D9B" w:rsidP="002D29D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357016050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D29D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D29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8EF3038" id="Rectangle 7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Dn70imaAgAAjAUAAA4AAAAAAAAAAAAAAAAALgIAAGRycy9lMm9Eb2Mu&#10;eG1sUEsBAi0AFAAGAAgAAAAhAIgVZqzaAAAABAEAAA8AAAAAAAAAAAAAAAAA9AQAAGRycy9kb3du&#10;cmV2LnhtbFBLBQYAAAAABAAEAPMAAAD7BQAAAAA=&#10;" fillcolor="#4472c4 [3204]" stroked="f" strokeweight="1pt">
                <v:path arrowok="t"/>
                <o:lock v:ext="edit" aspectratio="t"/>
                <v:textbox inset="3.6pt,,3.6pt">
                  <w:txbxContent>
                    <w:p w14:paraId="5D8FA55E" w14:textId="55C23E5B" w:rsidR="002D29DE" w:rsidRDefault="00AA348C" w:rsidP="002D29D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Year"/>
                          <w:tag w:val=""/>
                          <w:id w:val="357016050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D29D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sdtContent>
                      </w:sdt>
                      <w:r w:rsidR="002D29DE">
                        <w:rPr>
                          <w:color w:val="FFFFFF" w:themeColor="background1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sz w:val="24"/>
        </w:rPr>
        <w:br w:type="page"/>
      </w:r>
      <w:r w:rsidR="009B02ED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37EF14D5" wp14:editId="69FEF523">
            <wp:simplePos x="0" y="0"/>
            <wp:positionH relativeFrom="margin">
              <wp:align>right</wp:align>
            </wp:positionH>
            <wp:positionV relativeFrom="paragraph">
              <wp:posOffset>6553200</wp:posOffset>
            </wp:positionV>
            <wp:extent cx="1108634" cy="1385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1108634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0336D" wp14:editId="59E7A99F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C21F" w14:textId="50534ABD" w:rsidR="009B02ED" w:rsidRDefault="00757D9B" w:rsidP="009B02ED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88657154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Project group 2</w:t>
                                </w:r>
                              </w:sdtContent>
                            </w:sdt>
                            <w:r w:rsidR="009B02ED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9B02ED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193627826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CS386 Spring 2017</w:t>
                                </w:r>
                              </w:sdtContent>
                            </w:sdt>
                            <w:r w:rsidR="009B02ED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11" w:history="1">
                              <w:r w:rsidR="009B02ED" w:rsidRPr="0022614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GitHub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336D" id="Text Box 128" o:spid="_x0000_s1032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C3jifgwIAAGg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14:paraId="23E6C21F" w14:textId="50534ABD" w:rsidR="009B02ED" w:rsidRDefault="00AA348C" w:rsidP="009B02ED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88657154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D29D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Project group 2</w:t>
                          </w:r>
                        </w:sdtContent>
                      </w:sdt>
                      <w:r w:rsidR="009B02ED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9B02ED"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-193627826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D29D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CS386 Spring 2017</w:t>
                          </w:r>
                        </w:sdtContent>
                      </w:sdt>
                      <w:r w:rsidR="009B02ED"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| </w:t>
                      </w:r>
                      <w:hyperlink r:id="rId12" w:history="1">
                        <w:r w:rsidR="009B02ED" w:rsidRPr="00226148">
                          <w:rPr>
                            <w:rStyle w:val="Hyperlink"/>
                            <w:sz w:val="18"/>
                            <w:szCs w:val="18"/>
                          </w:rPr>
                          <w:t>GitHub Link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4FCD0" wp14:editId="50E39586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7969025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3008D4" w14:textId="2B17CDCB" w:rsidR="009B02ED" w:rsidRDefault="000C695D" w:rsidP="009B02E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College toolkit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3009701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7CF8090" w14:textId="0CB38D06" w:rsidR="009B02ED" w:rsidRDefault="009B02ED" w:rsidP="009B02E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Jesus Garcia</w:t>
                                </w:r>
                              </w:p>
                            </w:sdtContent>
                          </w:sdt>
                          <w:p w14:paraId="0E83DC19" w14:textId="77777777" w:rsidR="009B02ED" w:rsidRDefault="009B02ED" w:rsidP="009B02ED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Matthew Burns</w:t>
                            </w:r>
                          </w:p>
                          <w:p w14:paraId="739F5F01" w14:textId="77777777" w:rsidR="009B02ED" w:rsidRDefault="009B02ED" w:rsidP="009B02ED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Vincent Mcivor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FCD0" id="Text Box 129" o:spid="_x0000_s1033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Mp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OTsdRzfZy23rfPgiTE2iUFCH/qWysv2tDx10gMTHtLmplEo9VJo0BT07nebpwtEC50pHrEhs&#10;6N3EjLrIkxQOSkSM0t+ERDVSAlGReCiulCN7BgYxzoUOKffkF+iIkgjiPRd7/EtU77nc5TG8bHQ4&#10;Xq4rbVzK/k3Y5Y8hZNnhUfNXeUcxtOs20WA6NHZtygP67Uw3M97ymwpNuWU+PDCHIUEfMfjhHh+p&#10;DIpveomSrXG//qaPeHAXVkoaDF1B/c8dc4IS9VWD1RejyS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WnoMp&#10;hQIAAGgFAAAOAAAAAAAAAAAAAAAAAC4CAABkcnMvZTJvRG9jLnhtbFBLAQItABQABgAIAAAAIQBl&#10;sZSG2wAAAAQBAAAPAAAAAAAAAAAAAAAAAN8EAABkcnMvZG93bnJldi54bWxQSwUGAAAAAAQABADz&#10;AAAA5w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-179690253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23008D4" w14:textId="2B17CDCB" w:rsidR="009B02ED" w:rsidRDefault="000C695D" w:rsidP="009B02E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College toolkit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3009701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7CF8090" w14:textId="0CB38D06" w:rsidR="009B02ED" w:rsidRDefault="009B02ED" w:rsidP="009B02E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Jesus Garcia</w:t>
                          </w:r>
                        </w:p>
                      </w:sdtContent>
                    </w:sdt>
                    <w:p w14:paraId="0E83DC19" w14:textId="77777777" w:rsidR="009B02ED" w:rsidRDefault="009B02ED" w:rsidP="009B02ED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Matthew Burns</w:t>
                      </w:r>
                    </w:p>
                    <w:p w14:paraId="739F5F01" w14:textId="77777777" w:rsidR="009B02ED" w:rsidRDefault="009B02ED" w:rsidP="009B02ED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Vincent Mcivor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C06FA" wp14:editId="0AD481BC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56453617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1CD97F" w14:textId="77777777" w:rsidR="009B02ED" w:rsidRDefault="009B02ED" w:rsidP="009B02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5EC06FA" id="Rectangle 130" o:spid="_x0000_s1034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OM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hp6OMmwIAAJAFAAAOAAAAAAAAAAAAAAAAAC4CAABkcnMvZTJvRG9j&#10;LnhtbFBLAQItABQABgAIAAAAIQCIFWas2gAAAAQBAAAPAAAAAAAAAAAAAAAAAPUEAABkcnMvZG93&#10;bnJldi54bWxQSwUGAAAAAAQABADzAAAA/AUAAAAA&#10;" fillcolor="#4472c4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56453617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1CD97F" w14:textId="77777777" w:rsidR="009B02ED" w:rsidRDefault="009B02ED" w:rsidP="009B02E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7090C0CC" w14:textId="050D3E77" w:rsidR="00124AAE" w:rsidRPr="002B4085" w:rsidRDefault="002D732A" w:rsidP="00124AAE">
      <w:pPr>
        <w:keepLines/>
        <w:spacing w:after="120"/>
        <w:ind w:left="720"/>
      </w:pPr>
      <w:r>
        <w:rPr>
          <w:rFonts w:ascii="Arial" w:hAnsi="Arial" w:cs="Arial"/>
          <w:b/>
          <w:bCs/>
          <w:kern w:val="28"/>
          <w:sz w:val="32"/>
          <w:szCs w:val="32"/>
        </w:rPr>
        <w:lastRenderedPageBreak/>
        <w:t xml:space="preserve">Trello Link: </w:t>
      </w:r>
      <w:r w:rsidRPr="002D732A">
        <w:rPr>
          <w:rFonts w:ascii="Arial" w:hAnsi="Arial" w:cs="Arial"/>
          <w:b/>
          <w:bCs/>
          <w:kern w:val="28"/>
          <w:sz w:val="32"/>
          <w:szCs w:val="32"/>
        </w:rPr>
        <w:t>https://trello.com/b/xABMdRMn/cs386-project-board</w:t>
      </w:r>
    </w:p>
    <w:p w14:paraId="6571F844" w14:textId="1F44BB89" w:rsidR="002B4085" w:rsidRDefault="002B4085" w:rsidP="000C695D">
      <w:pPr>
        <w:keepLines/>
        <w:spacing w:after="120"/>
        <w:ind w:left="720"/>
      </w:pPr>
    </w:p>
    <w:p w14:paraId="2ADB2D3E" w14:textId="0DDF647A" w:rsidR="009A34B7" w:rsidRDefault="009A34B7" w:rsidP="000C695D">
      <w:pPr>
        <w:keepLines/>
        <w:spacing w:after="120"/>
        <w:ind w:left="720"/>
        <w:rPr>
          <w:b/>
        </w:rPr>
      </w:pPr>
      <w:r>
        <w:rPr>
          <w:b/>
        </w:rPr>
        <w:t>Group participation:</w:t>
      </w:r>
    </w:p>
    <w:p w14:paraId="2E297884" w14:textId="1440F250" w:rsidR="009A34B7" w:rsidRPr="009A34B7" w:rsidRDefault="002D732A" w:rsidP="000C695D">
      <w:pPr>
        <w:keepLines/>
        <w:spacing w:after="120"/>
        <w:ind w:left="720"/>
      </w:pPr>
      <w:r>
        <w:t>We each did 3 cards, as shown in the Activity Tab.</w:t>
      </w:r>
    </w:p>
    <w:sectPr w:rsidR="009A34B7" w:rsidRPr="009A34B7" w:rsidSect="002D29DE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D28F0" w14:textId="77777777" w:rsidR="00757D9B" w:rsidRDefault="00757D9B">
      <w:pPr>
        <w:spacing w:line="240" w:lineRule="auto"/>
      </w:pPr>
      <w:r>
        <w:separator/>
      </w:r>
    </w:p>
  </w:endnote>
  <w:endnote w:type="continuationSeparator" w:id="0">
    <w:p w14:paraId="448E60CB" w14:textId="77777777" w:rsidR="00757D9B" w:rsidRDefault="00757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02ED" w14:paraId="1C05BB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75904C" w14:textId="77777777" w:rsidR="009B02ED" w:rsidRDefault="009B02E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2D880D" w14:textId="57BD5395" w:rsidR="009B02ED" w:rsidRDefault="009B02ED">
          <w:pPr>
            <w:jc w:val="center"/>
          </w:pPr>
          <w:r>
            <w:sym w:font="Symbol" w:char="F0D3"/>
          </w:r>
          <w:r>
            <w:t xml:space="preserve">Project Group 2,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732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C94FC3" w14:textId="5F000C87" w:rsidR="009B02ED" w:rsidRDefault="009B02E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A492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2E54840" w14:textId="77777777" w:rsidR="009B02ED" w:rsidRDefault="009B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0767B" w14:textId="77777777" w:rsidR="00757D9B" w:rsidRDefault="00757D9B">
      <w:pPr>
        <w:spacing w:line="240" w:lineRule="auto"/>
      </w:pPr>
      <w:r>
        <w:separator/>
      </w:r>
    </w:p>
  </w:footnote>
  <w:footnote w:type="continuationSeparator" w:id="0">
    <w:p w14:paraId="739833B8" w14:textId="77777777" w:rsidR="00757D9B" w:rsidRDefault="00757D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02ED" w14:paraId="72E8C136" w14:textId="77777777">
      <w:tc>
        <w:tcPr>
          <w:tcW w:w="6379" w:type="dxa"/>
        </w:tcPr>
        <w:p w14:paraId="0F5B2B1E" w14:textId="77777777" w:rsidR="009B02ED" w:rsidRDefault="009B02ED">
          <w:r>
            <w:rPr>
              <w:b/>
            </w:rPr>
            <w:t>College Toolkit</w:t>
          </w:r>
        </w:p>
      </w:tc>
      <w:tc>
        <w:tcPr>
          <w:tcW w:w="3179" w:type="dxa"/>
        </w:tcPr>
        <w:p w14:paraId="3791E41B" w14:textId="77777777" w:rsidR="009B02ED" w:rsidRDefault="009B02ED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02ED" w14:paraId="7EB31030" w14:textId="77777777">
      <w:tc>
        <w:tcPr>
          <w:tcW w:w="6379" w:type="dxa"/>
        </w:tcPr>
        <w:p w14:paraId="664939EA" w14:textId="1F098F61" w:rsidR="00124AAE" w:rsidRDefault="000C695D" w:rsidP="00124AAE">
          <w:r>
            <w:t>Use-case Specification:</w:t>
          </w:r>
          <w:r w:rsidR="000B0EBD">
            <w:t xml:space="preserve"> </w:t>
          </w:r>
          <w:r w:rsidR="00522810">
            <w:t>Scheduler</w:t>
          </w:r>
        </w:p>
      </w:tc>
      <w:tc>
        <w:tcPr>
          <w:tcW w:w="3179" w:type="dxa"/>
        </w:tcPr>
        <w:p w14:paraId="223FA53E" w14:textId="496855EE" w:rsidR="009B02ED" w:rsidRDefault="000C695D">
          <w:r>
            <w:t xml:space="preserve">  Date:  2/21</w:t>
          </w:r>
          <w:r w:rsidR="009B02ED">
            <w:t>/17</w:t>
          </w:r>
        </w:p>
      </w:tc>
    </w:tr>
  </w:tbl>
  <w:p w14:paraId="36810B62" w14:textId="77777777" w:rsidR="009B02ED" w:rsidRDefault="009B0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466C79"/>
    <w:multiLevelType w:val="multilevel"/>
    <w:tmpl w:val="4100184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5"/>
  </w:num>
  <w:num w:numId="14">
    <w:abstractNumId w:val="29"/>
  </w:num>
  <w:num w:numId="15">
    <w:abstractNumId w:val="14"/>
  </w:num>
  <w:num w:numId="16">
    <w:abstractNumId w:val="6"/>
  </w:num>
  <w:num w:numId="17">
    <w:abstractNumId w:val="28"/>
  </w:num>
  <w:num w:numId="18">
    <w:abstractNumId w:val="21"/>
  </w:num>
  <w:num w:numId="19">
    <w:abstractNumId w:val="7"/>
  </w:num>
  <w:num w:numId="20">
    <w:abstractNumId w:val="20"/>
  </w:num>
  <w:num w:numId="21">
    <w:abstractNumId w:val="12"/>
  </w:num>
  <w:num w:numId="22">
    <w:abstractNumId w:val="27"/>
  </w:num>
  <w:num w:numId="23">
    <w:abstractNumId w:val="10"/>
  </w:num>
  <w:num w:numId="24">
    <w:abstractNumId w:val="9"/>
  </w:num>
  <w:num w:numId="25">
    <w:abstractNumId w:val="8"/>
  </w:num>
  <w:num w:numId="26">
    <w:abstractNumId w:val="24"/>
  </w:num>
  <w:num w:numId="27">
    <w:abstractNumId w:val="26"/>
  </w:num>
  <w:num w:numId="28">
    <w:abstractNumId w:val="32"/>
  </w:num>
  <w:num w:numId="29">
    <w:abstractNumId w:val="18"/>
  </w:num>
  <w:num w:numId="30">
    <w:abstractNumId w:val="11"/>
  </w:num>
  <w:num w:numId="31">
    <w:abstractNumId w:val="25"/>
  </w:num>
  <w:num w:numId="32">
    <w:abstractNumId w:val="13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CD"/>
    <w:rsid w:val="000B0EBD"/>
    <w:rsid w:val="000C695D"/>
    <w:rsid w:val="00124AAE"/>
    <w:rsid w:val="0019590E"/>
    <w:rsid w:val="002B4085"/>
    <w:rsid w:val="002D29DE"/>
    <w:rsid w:val="002D732A"/>
    <w:rsid w:val="00375A4A"/>
    <w:rsid w:val="00461849"/>
    <w:rsid w:val="00522810"/>
    <w:rsid w:val="0052614A"/>
    <w:rsid w:val="005C7AB3"/>
    <w:rsid w:val="00685AA7"/>
    <w:rsid w:val="00757D9B"/>
    <w:rsid w:val="007F6A0F"/>
    <w:rsid w:val="00816C1B"/>
    <w:rsid w:val="00910737"/>
    <w:rsid w:val="009A34B7"/>
    <w:rsid w:val="009B02ED"/>
    <w:rsid w:val="00AA348C"/>
    <w:rsid w:val="00AE4979"/>
    <w:rsid w:val="00BF5DC2"/>
    <w:rsid w:val="00CD6BCD"/>
    <w:rsid w:val="00D27045"/>
    <w:rsid w:val="00D54762"/>
    <w:rsid w:val="00D55007"/>
    <w:rsid w:val="00D747FC"/>
    <w:rsid w:val="00DA492A"/>
    <w:rsid w:val="00EF4C7D"/>
    <w:rsid w:val="00F9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AA260"/>
  <w15:chartTrackingRefBased/>
  <w15:docId w15:val="{4532F4CF-2AE0-47E3-9CBC-9593FC4B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9B02E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B02E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jg297/CS386-Software-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jg297/CS386-Software-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jg297/CS386-Software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jg297/CS386-Software-Projec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ute\Download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CS386 Spring 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47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Project group 2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College toolkit</dc:subject>
  <dc:creator>Jesus Garcia</dc:creator>
  <cp:keywords/>
  <dc:description/>
  <cp:lastModifiedBy>Jesus Garcia</cp:lastModifiedBy>
  <cp:revision>6</cp:revision>
  <cp:lastPrinted>2017-02-24T07:00:00Z</cp:lastPrinted>
  <dcterms:created xsi:type="dcterms:W3CDTF">2017-03-08T16:54:00Z</dcterms:created>
  <dcterms:modified xsi:type="dcterms:W3CDTF">2017-03-10T06:55:00Z</dcterms:modified>
</cp:coreProperties>
</file>